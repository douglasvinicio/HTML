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4573FE" w:rsidRPr="00A90122" w14:paraId="22100038" w14:textId="77777777">
        <w:tc>
          <w:tcPr>
            <w:tcW w:w="965" w:type="dxa"/>
            <w:shd w:val="clear" w:color="auto" w:fill="3A3A3A" w:themeFill="text2"/>
          </w:tcPr>
          <w:p w14:paraId="0267BB26" w14:textId="77777777" w:rsidR="004573FE" w:rsidRPr="00A90122" w:rsidRDefault="004573FE">
            <w:pPr>
              <w:spacing w:before="260"/>
              <w:rPr>
                <w:sz w:val="24"/>
                <w:szCs w:val="24"/>
              </w:rPr>
            </w:pPr>
          </w:p>
        </w:tc>
        <w:tc>
          <w:tcPr>
            <w:tcW w:w="518" w:type="dxa"/>
          </w:tcPr>
          <w:p w14:paraId="60835CBF" w14:textId="77777777" w:rsidR="004573FE" w:rsidRPr="00A90122" w:rsidRDefault="004573FE">
            <w:pPr>
              <w:spacing w:before="260"/>
              <w:rPr>
                <w:sz w:val="52"/>
                <w:szCs w:val="44"/>
              </w:rPr>
            </w:pPr>
          </w:p>
        </w:tc>
        <w:tc>
          <w:tcPr>
            <w:tcW w:w="8581" w:type="dxa"/>
          </w:tcPr>
          <w:p w14:paraId="2A89F138" w14:textId="77777777" w:rsidR="004573FE" w:rsidRPr="00A90122" w:rsidRDefault="00A90122">
            <w:pPr>
              <w:pStyle w:val="Title"/>
              <w:rPr>
                <w:sz w:val="48"/>
                <w:szCs w:val="40"/>
              </w:rPr>
            </w:pPr>
            <w:r w:rsidRPr="00A90122">
              <w:rPr>
                <w:sz w:val="48"/>
                <w:szCs w:val="40"/>
              </w:rPr>
              <w:t xml:space="preserve">Flowcharts and Layout </w:t>
            </w:r>
          </w:p>
          <w:p w14:paraId="319977E0" w14:textId="27841A16" w:rsidR="004573FE" w:rsidRPr="00E33F54" w:rsidRDefault="000C517B">
            <w:pPr>
              <w:pStyle w:val="Subtitle"/>
              <w:rPr>
                <w:b/>
                <w:bCs/>
                <w:sz w:val="28"/>
                <w:szCs w:val="22"/>
              </w:rPr>
            </w:pPr>
            <w:r w:rsidRPr="00E33F54">
              <w:rPr>
                <w:b/>
                <w:bCs/>
                <w:sz w:val="28"/>
                <w:szCs w:val="22"/>
              </w:rPr>
              <w:t>Cooking with Kids – Recipes Website</w:t>
            </w:r>
          </w:p>
          <w:p w14:paraId="08F7B60F" w14:textId="6798A982" w:rsidR="000C517B" w:rsidRPr="00A90122" w:rsidRDefault="000C517B">
            <w:pPr>
              <w:pStyle w:val="Subtitle"/>
              <w:rPr>
                <w:sz w:val="52"/>
                <w:szCs w:val="44"/>
              </w:rPr>
            </w:pPr>
            <w:r w:rsidRPr="00000930">
              <w:rPr>
                <w:sz w:val="21"/>
                <w:szCs w:val="18"/>
                <w:lang w:val="en-CA"/>
              </w:rPr>
              <w:t>Members: Douglas Vinicio, Jessica Landry, Paul Szostak, Patrick Brennan</w:t>
            </w:r>
          </w:p>
        </w:tc>
      </w:tr>
    </w:tbl>
    <w:p w14:paraId="2C125184" w14:textId="77777777" w:rsidR="000C517B" w:rsidRDefault="000C517B">
      <w:pPr>
        <w:pStyle w:val="Heading1"/>
        <w:rPr>
          <w:sz w:val="28"/>
          <w:szCs w:val="18"/>
        </w:rPr>
      </w:pPr>
    </w:p>
    <w:p w14:paraId="236D9257" w14:textId="45B42C3F" w:rsidR="004573FE" w:rsidRPr="00A90122" w:rsidRDefault="00A90122">
      <w:pPr>
        <w:pStyle w:val="Heading1"/>
        <w:rPr>
          <w:sz w:val="28"/>
          <w:szCs w:val="18"/>
        </w:rPr>
      </w:pPr>
      <w:r w:rsidRPr="00A90122">
        <w:rPr>
          <w:sz w:val="28"/>
          <w:szCs w:val="18"/>
        </w:rPr>
        <w:t>Flowchart</w:t>
      </w:r>
    </w:p>
    <w:p w14:paraId="3D93DB03" w14:textId="77777777" w:rsidR="004573FE" w:rsidRDefault="00A90122">
      <w:pPr>
        <w:rPr>
          <w:sz w:val="22"/>
          <w:szCs w:val="22"/>
        </w:rPr>
      </w:pPr>
      <w:r w:rsidRPr="00A90122">
        <w:rPr>
          <w:sz w:val="22"/>
          <w:szCs w:val="22"/>
        </w:rPr>
        <w:t xml:space="preserve">We developed two flowchart version for the project. </w:t>
      </w:r>
    </w:p>
    <w:p w14:paraId="6C45DFE6" w14:textId="77777777" w:rsidR="00A90122" w:rsidRDefault="00A90122">
      <w:pPr>
        <w:rPr>
          <w:sz w:val="22"/>
          <w:szCs w:val="22"/>
        </w:rPr>
      </w:pPr>
    </w:p>
    <w:p w14:paraId="4FAB6447" w14:textId="77777777" w:rsidR="00A90122" w:rsidRPr="00A90122" w:rsidRDefault="00A90122">
      <w:pPr>
        <w:rPr>
          <w:sz w:val="22"/>
          <w:szCs w:val="22"/>
        </w:rPr>
      </w:pPr>
    </w:p>
    <w:p w14:paraId="7D32DD05" w14:textId="77777777" w:rsidR="00A90122" w:rsidRPr="00A90122" w:rsidRDefault="00A90122" w:rsidP="00A90122">
      <w:pPr>
        <w:pStyle w:val="Heading2"/>
        <w:jc w:val="center"/>
        <w:rPr>
          <w:sz w:val="24"/>
          <w:szCs w:val="24"/>
        </w:rPr>
      </w:pPr>
      <w:r w:rsidRPr="00A90122">
        <w:rPr>
          <w:sz w:val="24"/>
          <w:szCs w:val="24"/>
        </w:rPr>
        <w:t>Flowchart Version 1.0</w:t>
      </w:r>
    </w:p>
    <w:p w14:paraId="2355F1DE" w14:textId="77777777" w:rsidR="00A90122" w:rsidRDefault="00A90122"/>
    <w:p w14:paraId="332C9E9A" w14:textId="77777777" w:rsidR="004573FE" w:rsidRDefault="00A90122">
      <w:r>
        <w:rPr>
          <w:noProof/>
          <w:lang w:eastAsia="en-US"/>
        </w:rPr>
        <w:drawing>
          <wp:inline distT="0" distB="0" distL="0" distR="0" wp14:anchorId="78AC56BC" wp14:editId="2E446F4E">
            <wp:extent cx="5525994" cy="3974465"/>
            <wp:effectExtent l="139700" t="139700" r="189230" b="343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460" cy="4000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D4253" w14:textId="77777777" w:rsidR="00A90122" w:rsidRDefault="00A90122" w:rsidP="00A90122">
      <w:pPr>
        <w:pStyle w:val="Heading2"/>
        <w:jc w:val="center"/>
      </w:pPr>
    </w:p>
    <w:p w14:paraId="4A7655D3" w14:textId="77777777" w:rsidR="00A90122" w:rsidRDefault="00A90122" w:rsidP="00A90122">
      <w:pPr>
        <w:pStyle w:val="Heading2"/>
        <w:jc w:val="center"/>
      </w:pPr>
    </w:p>
    <w:p w14:paraId="56C95085" w14:textId="77777777" w:rsidR="00722C66" w:rsidRDefault="00722C66" w:rsidP="00722C66"/>
    <w:p w14:paraId="38C75A2B" w14:textId="77777777" w:rsidR="00A90122" w:rsidRDefault="00A90122" w:rsidP="00A90122">
      <w:pPr>
        <w:pStyle w:val="Heading2"/>
        <w:jc w:val="center"/>
      </w:pPr>
    </w:p>
    <w:p w14:paraId="52DAE748" w14:textId="77777777" w:rsidR="00A90122" w:rsidRDefault="00A90122" w:rsidP="00A90122">
      <w:pPr>
        <w:pStyle w:val="Heading2"/>
        <w:jc w:val="center"/>
      </w:pPr>
    </w:p>
    <w:p w14:paraId="32E78FD2" w14:textId="77777777" w:rsidR="00A90122" w:rsidRDefault="00A90122" w:rsidP="00A90122">
      <w:pPr>
        <w:pStyle w:val="Heading2"/>
        <w:jc w:val="center"/>
      </w:pPr>
    </w:p>
    <w:p w14:paraId="78853CE2" w14:textId="77777777" w:rsidR="004573FE" w:rsidRDefault="00A90122" w:rsidP="00A90122">
      <w:pPr>
        <w:pStyle w:val="Heading2"/>
        <w:jc w:val="center"/>
      </w:pPr>
      <w:r>
        <w:t>Flowchart Version 1.1</w:t>
      </w:r>
    </w:p>
    <w:p w14:paraId="2A7DA2E3" w14:textId="77777777" w:rsidR="00A90122" w:rsidRPr="00A90122" w:rsidRDefault="00A90122" w:rsidP="00A90122"/>
    <w:p w14:paraId="30DEB0D0" w14:textId="28D3FBE9" w:rsidR="004573FE" w:rsidRDefault="00722C66">
      <w:r>
        <w:rPr>
          <w:noProof/>
        </w:rPr>
        <w:drawing>
          <wp:inline distT="0" distB="0" distL="0" distR="0" wp14:anchorId="6773EB8A" wp14:editId="670C5ED6">
            <wp:extent cx="5450205" cy="2269490"/>
            <wp:effectExtent l="127000" t="139700" r="328295" b="3467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ds Recipes (Version 2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269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1E6F0" w14:textId="77777777" w:rsidR="00A90122" w:rsidRDefault="00A90122"/>
    <w:p w14:paraId="17757B0D" w14:textId="77777777" w:rsidR="00A90122" w:rsidRDefault="00A90122"/>
    <w:p w14:paraId="10FE70DA" w14:textId="77777777" w:rsidR="00A90122" w:rsidRDefault="00A90122" w:rsidP="00A90122">
      <w:pPr>
        <w:pStyle w:val="Heading1"/>
        <w:spacing w:after="0" w:line="276" w:lineRule="auto"/>
        <w:rPr>
          <w:sz w:val="28"/>
          <w:szCs w:val="18"/>
        </w:rPr>
      </w:pPr>
    </w:p>
    <w:p w14:paraId="0C3C077B" w14:textId="77777777" w:rsidR="00A90122" w:rsidRDefault="00A90122" w:rsidP="00A90122">
      <w:pPr>
        <w:pStyle w:val="Heading1"/>
        <w:spacing w:after="0" w:line="276" w:lineRule="auto"/>
        <w:rPr>
          <w:sz w:val="28"/>
          <w:szCs w:val="18"/>
        </w:rPr>
      </w:pPr>
    </w:p>
    <w:p w14:paraId="75F7BA92" w14:textId="77777777" w:rsidR="00A90122" w:rsidRDefault="00A90122" w:rsidP="00A90122"/>
    <w:p w14:paraId="3BBD586B" w14:textId="609F2DD4" w:rsidR="00A90122" w:rsidRDefault="00A90122" w:rsidP="00A90122"/>
    <w:p w14:paraId="55AE020B" w14:textId="77777777" w:rsidR="00722C66" w:rsidRPr="00A90122" w:rsidRDefault="00722C66" w:rsidP="00A90122"/>
    <w:p w14:paraId="69F5D191" w14:textId="77777777" w:rsidR="00A90122" w:rsidRPr="00A90122" w:rsidRDefault="00A90122" w:rsidP="00A90122">
      <w:pPr>
        <w:pStyle w:val="Heading1"/>
        <w:spacing w:after="0" w:line="276" w:lineRule="auto"/>
        <w:rPr>
          <w:sz w:val="28"/>
          <w:szCs w:val="18"/>
        </w:rPr>
      </w:pPr>
      <w:r>
        <w:rPr>
          <w:sz w:val="28"/>
          <w:szCs w:val="18"/>
        </w:rPr>
        <w:lastRenderedPageBreak/>
        <w:t>Layout</w:t>
      </w:r>
    </w:p>
    <w:p w14:paraId="16759992" w14:textId="77777777" w:rsidR="00A90122" w:rsidRDefault="00A90122" w:rsidP="00A90122">
      <w:pPr>
        <w:pStyle w:val="Heading2"/>
        <w:spacing w:after="0" w:line="276" w:lineRule="auto"/>
        <w:jc w:val="center"/>
      </w:pPr>
    </w:p>
    <w:p w14:paraId="38912D1D" w14:textId="77777777" w:rsidR="00A90122" w:rsidRDefault="00A90122" w:rsidP="00A90122">
      <w:pPr>
        <w:pStyle w:val="Heading2"/>
        <w:spacing w:after="0" w:line="276" w:lineRule="auto"/>
        <w:jc w:val="center"/>
      </w:pPr>
    </w:p>
    <w:p w14:paraId="347C786B" w14:textId="77777777" w:rsidR="00A90122" w:rsidRDefault="00A90122" w:rsidP="00A90122">
      <w:pPr>
        <w:pStyle w:val="Heading2"/>
        <w:spacing w:after="0" w:line="276" w:lineRule="auto"/>
        <w:jc w:val="center"/>
      </w:pPr>
      <w:r>
        <w:t>Home Page</w:t>
      </w:r>
    </w:p>
    <w:p w14:paraId="26247445" w14:textId="77777777" w:rsidR="00A90122" w:rsidRDefault="00A90122">
      <w:pPr>
        <w:rPr>
          <w:sz w:val="22"/>
          <w:szCs w:val="22"/>
        </w:rPr>
      </w:pPr>
    </w:p>
    <w:p w14:paraId="5F8D34E9" w14:textId="77777777" w:rsidR="00A90122" w:rsidRDefault="00A90122">
      <w:r>
        <w:rPr>
          <w:noProof/>
        </w:rPr>
        <w:drawing>
          <wp:inline distT="0" distB="0" distL="0" distR="0" wp14:anchorId="49714EBD" wp14:editId="1AE680C7">
            <wp:extent cx="5450205" cy="68237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out-Home-Cooking-with-Ki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B12D" w14:textId="77777777" w:rsidR="00A90122" w:rsidRDefault="00A90122" w:rsidP="00A90122">
      <w:pPr>
        <w:pStyle w:val="Heading2"/>
        <w:spacing w:after="0" w:line="276" w:lineRule="auto"/>
        <w:jc w:val="center"/>
      </w:pPr>
      <w:r>
        <w:lastRenderedPageBreak/>
        <w:t>Recipes Page</w:t>
      </w:r>
    </w:p>
    <w:p w14:paraId="2520DFB8" w14:textId="77777777" w:rsidR="00A90122" w:rsidRPr="00A90122" w:rsidRDefault="00A90122" w:rsidP="00A90122"/>
    <w:p w14:paraId="79335D8C" w14:textId="77777777" w:rsidR="00A90122" w:rsidRPr="00A90122" w:rsidRDefault="00A90122" w:rsidP="00A90122">
      <w:r>
        <w:rPr>
          <w:noProof/>
        </w:rPr>
        <w:drawing>
          <wp:inline distT="0" distB="0" distL="0" distR="0" wp14:anchorId="17E71D26" wp14:editId="1855FFE4">
            <wp:extent cx="5450205" cy="68237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out-Recipes-Coooking-with-Ki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BD8B" w14:textId="77777777" w:rsidR="00A90122" w:rsidRDefault="00A90122"/>
    <w:sectPr w:rsidR="00A90122">
      <w:footerReference w:type="default" r:id="rId11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D5680" w14:textId="77777777" w:rsidR="00155DDD" w:rsidRDefault="00155DDD">
      <w:pPr>
        <w:spacing w:after="0" w:line="240" w:lineRule="auto"/>
      </w:pPr>
      <w:r>
        <w:separator/>
      </w:r>
    </w:p>
  </w:endnote>
  <w:endnote w:type="continuationSeparator" w:id="0">
    <w:p w14:paraId="5CDA844E" w14:textId="77777777" w:rsidR="00155DDD" w:rsidRDefault="0015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B21B3" w14:textId="77777777" w:rsidR="004573FE" w:rsidRDefault="009218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F128C" w14:textId="77777777" w:rsidR="00155DDD" w:rsidRDefault="00155DDD">
      <w:pPr>
        <w:spacing w:after="0" w:line="240" w:lineRule="auto"/>
      </w:pPr>
      <w:r>
        <w:separator/>
      </w:r>
    </w:p>
  </w:footnote>
  <w:footnote w:type="continuationSeparator" w:id="0">
    <w:p w14:paraId="6B1D04BF" w14:textId="77777777" w:rsidR="00155DDD" w:rsidRDefault="00155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22"/>
    <w:rsid w:val="000C517B"/>
    <w:rsid w:val="00155DDD"/>
    <w:rsid w:val="004573FE"/>
    <w:rsid w:val="00722C66"/>
    <w:rsid w:val="00921836"/>
    <w:rsid w:val="00A90122"/>
    <w:rsid w:val="00D74E4E"/>
    <w:rsid w:val="00E3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EEF9"/>
  <w15:chartTrackingRefBased/>
  <w15:docId w15:val="{5D60C424-96D7-D648-B728-5F896064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uglasvinicio/Library/Containers/com.microsoft.Word/Data/Library/Application%20Support/Microsoft/Office/16.0/DTS/en-US%7b2602CEDD-79FF-B941-9020-A80A6045452B%7d/%7b830A4A42-23A1-1C42-8C9F-A1D1A07B4DFD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{830A4A42-23A1-1C42-8C9F-A1D1A07B4DFD}tf10002077.dotx</Template>
  <TotalTime>10</TotalTime>
  <Pages>4</Pages>
  <Words>48</Words>
  <Characters>254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Douglas Vinicio</cp:lastModifiedBy>
  <cp:revision>4</cp:revision>
  <dcterms:created xsi:type="dcterms:W3CDTF">2020-06-11T16:47:00Z</dcterms:created>
  <dcterms:modified xsi:type="dcterms:W3CDTF">2020-06-11T17:45:00Z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